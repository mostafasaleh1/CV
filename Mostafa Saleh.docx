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5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DCC0885" w14:textId="77777777" w:rsidTr="000A5BA9">
        <w:trPr>
          <w:trHeight w:hRule="exact" w:val="128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15CA49" w14:textId="6D38F01A" w:rsidR="00692703" w:rsidRPr="00CF1A49" w:rsidRDefault="00C30D04" w:rsidP="000A5BA9">
            <w:pPr>
              <w:pStyle w:val="Title"/>
            </w:pPr>
            <w:r>
              <w:t>Mostafa Saleh</w:t>
            </w:r>
          </w:p>
          <w:p w14:paraId="5DFE1834" w14:textId="4BD93689" w:rsidR="00692703" w:rsidRPr="00CF1A49" w:rsidRDefault="00C30D04" w:rsidP="000A5BA9">
            <w:pPr>
              <w:pStyle w:val="ContactInfo"/>
              <w:contextualSpacing w:val="0"/>
            </w:pPr>
            <w:r>
              <w:t>Tanta, Al-Gharbia, Egypt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73EA67C60AE4E7AB09844B4336DA21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01140855227</w:t>
            </w:r>
          </w:p>
          <w:p w14:paraId="77F359E1" w14:textId="06DC4895" w:rsidR="00692703" w:rsidRPr="00CF1A49" w:rsidRDefault="00C30D04" w:rsidP="000A5BA9">
            <w:pPr>
              <w:pStyle w:val="ContactInfoEmphasis"/>
              <w:contextualSpacing w:val="0"/>
            </w:pPr>
            <w:r>
              <w:t>Most.saleh@hotmail.com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06F37891A714246B26FBEABC338D709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9140D" w:rsidRPr="0079140D">
              <w:t>www.linkedin.com/in/mostafasaleh5</w:t>
            </w:r>
            <w:sdt>
              <w:sdtPr>
                <w:alias w:val="Divider dot:"/>
                <w:tag w:val="Divider dot:"/>
                <w:id w:val="759871761"/>
                <w:placeholder>
                  <w:docPart w:val="4CAF06C4DF8147AABB0B99442B8F609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30D04">
              <w:t>eng-mostafasaleh.blogspot.com</w:t>
            </w:r>
          </w:p>
        </w:tc>
      </w:tr>
      <w:tr w:rsidR="006727CD" w:rsidRPr="00CF1A49" w14:paraId="784D8AD5" w14:textId="77777777" w:rsidTr="000A5BA9">
        <w:trPr>
          <w:trHeight w:val="275"/>
        </w:trPr>
        <w:tc>
          <w:tcPr>
            <w:tcW w:w="9360" w:type="dxa"/>
            <w:tcMar>
              <w:top w:w="432" w:type="dxa"/>
            </w:tcMar>
          </w:tcPr>
          <w:p w14:paraId="268C8816" w14:textId="77777777" w:rsidR="006727CD" w:rsidRDefault="006727CD" w:rsidP="000A5BA9"/>
        </w:tc>
      </w:tr>
      <w:tr w:rsidR="009571D8" w:rsidRPr="00CF1A49" w14:paraId="032D3B8D" w14:textId="77777777" w:rsidTr="000A5BA9">
        <w:tc>
          <w:tcPr>
            <w:tcW w:w="9360" w:type="dxa"/>
            <w:tcMar>
              <w:top w:w="432" w:type="dxa"/>
            </w:tcMar>
          </w:tcPr>
          <w:p w14:paraId="276FB2DB" w14:textId="1284871D" w:rsidR="001755A8" w:rsidRPr="00CF1A49" w:rsidRDefault="00C30D04" w:rsidP="000A5BA9">
            <w:pPr>
              <w:contextualSpacing w:val="0"/>
            </w:pPr>
            <w:r>
              <w:t xml:space="preserve">Senior </w:t>
            </w:r>
            <w:r w:rsidR="00017F5C">
              <w:t xml:space="preserve">student at the Higher Institute of Engineering and Technology KFS, </w:t>
            </w:r>
            <w:r w:rsidR="00017F5C" w:rsidRPr="00017F5C">
              <w:t xml:space="preserve">with some experience in web development, HTML, CSS, JavaScript, C++, desktop development with </w:t>
            </w:r>
            <w:r w:rsidR="009E33CF">
              <w:t>C</w:t>
            </w:r>
            <w:r w:rsidR="00017F5C" w:rsidRPr="00017F5C">
              <w:t>#, the basics of SQL Server DBMS, the basics of Data Structures</w:t>
            </w:r>
            <w:r w:rsidR="00017F5C">
              <w:t xml:space="preserve"> with C++,</w:t>
            </w:r>
            <w:r w:rsidR="00017F5C" w:rsidRPr="00017F5C">
              <w:t xml:space="preserve"> OOP</w:t>
            </w:r>
            <w:r w:rsidR="00017F5C">
              <w:t xml:space="preserve"> with C# and basics of networking.</w:t>
            </w:r>
          </w:p>
        </w:tc>
      </w:tr>
    </w:tbl>
    <w:p w14:paraId="79524857" w14:textId="77777777" w:rsidR="004E01EB" w:rsidRPr="00CF1A49" w:rsidRDefault="00000000" w:rsidP="000922D9">
      <w:pPr>
        <w:pStyle w:val="Heading1"/>
        <w:spacing w:after="0"/>
      </w:pPr>
      <w:sdt>
        <w:sdtPr>
          <w:alias w:val="Experience:"/>
          <w:tag w:val="Experience:"/>
          <w:id w:val="-1983300934"/>
          <w:placeholder>
            <w:docPart w:val="5BD4F60F4726417B925916C0A51188EF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546280A" w14:textId="77777777" w:rsidTr="00D66A52">
        <w:tc>
          <w:tcPr>
            <w:tcW w:w="9355" w:type="dxa"/>
          </w:tcPr>
          <w:p w14:paraId="64AE33AE" w14:textId="4566248E" w:rsidR="001D0BF1" w:rsidRPr="00CF1A49" w:rsidRDefault="00017F5C" w:rsidP="001D0BF1">
            <w:pPr>
              <w:pStyle w:val="Heading3"/>
              <w:contextualSpacing w:val="0"/>
              <w:outlineLvl w:val="2"/>
            </w:pPr>
            <w:r>
              <w:t>jul 2021</w:t>
            </w:r>
            <w:r w:rsidR="001D0BF1" w:rsidRPr="00CF1A49">
              <w:t xml:space="preserve"> – </w:t>
            </w:r>
            <w:r>
              <w:t>aug 2021</w:t>
            </w:r>
          </w:p>
          <w:p w14:paraId="0A0197B8" w14:textId="28FC462A" w:rsidR="001D0BF1" w:rsidRPr="00CF1A49" w:rsidRDefault="00017F5C" w:rsidP="001D0BF1">
            <w:pPr>
              <w:pStyle w:val="Heading2"/>
              <w:contextualSpacing w:val="0"/>
              <w:outlineLvl w:val="1"/>
            </w:pPr>
            <w:r w:rsidRPr="006230E8">
              <w:rPr>
                <w:b w:val="0"/>
                <w:bCs/>
              </w:rPr>
              <w:t>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</w:t>
            </w:r>
          </w:p>
          <w:p w14:paraId="7A262AD5" w14:textId="4FF7CBD0" w:rsidR="001E3120" w:rsidRPr="00CF1A49" w:rsidRDefault="00C0600B" w:rsidP="001D0BF1">
            <w:pPr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 was a trainee at Telecom Egypt Miami Exchange in Alexandria, Egypt. I learned about Introduction to Optical fibre cables, Introduction to "FTTH" networks, introduction to traffic devices such as PCM, WDH, SDH and WDM.</w:t>
            </w:r>
          </w:p>
        </w:tc>
      </w:tr>
      <w:tr w:rsidR="00F61DF9" w:rsidRPr="00CF1A49" w14:paraId="58E48750" w14:textId="77777777" w:rsidTr="00F61DF9">
        <w:tc>
          <w:tcPr>
            <w:tcW w:w="9355" w:type="dxa"/>
            <w:tcMar>
              <w:top w:w="216" w:type="dxa"/>
            </w:tcMar>
          </w:tcPr>
          <w:p w14:paraId="0F7AC873" w14:textId="412F8F02" w:rsidR="00F61DF9" w:rsidRPr="00CF1A49" w:rsidRDefault="000E260F" w:rsidP="00F61DF9">
            <w:pPr>
              <w:pStyle w:val="Heading3"/>
              <w:contextualSpacing w:val="0"/>
              <w:outlineLvl w:val="2"/>
            </w:pPr>
            <w:r>
              <w:t>aug 2021</w:t>
            </w:r>
            <w:r w:rsidR="00F61DF9" w:rsidRPr="00CF1A49">
              <w:t xml:space="preserve"> – </w:t>
            </w:r>
            <w:r>
              <w:t>oct 2021</w:t>
            </w:r>
          </w:p>
          <w:p w14:paraId="74689BD2" w14:textId="04F01AEF" w:rsidR="00F61DF9" w:rsidRPr="00CF1A49" w:rsidRDefault="00C0600B" w:rsidP="00F61DF9">
            <w:pPr>
              <w:pStyle w:val="Heading2"/>
              <w:contextualSpacing w:val="0"/>
              <w:outlineLvl w:val="1"/>
            </w:pPr>
            <w:r>
              <w:rPr>
                <w:rFonts w:ascii="Segoe UI" w:hAnsi="Segoe UI" w:cs="Segoe UI"/>
                <w:b w:val="0"/>
                <w:bCs/>
                <w:shd w:val="clear" w:color="auto" w:fill="FFFFFF"/>
              </w:rPr>
              <w:t>Scholarship Holder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EGFWD</w:t>
            </w:r>
          </w:p>
          <w:p w14:paraId="362602E0" w14:textId="77777777" w:rsidR="00F61DF9" w:rsidRDefault="00C0600B" w:rsidP="00F61DF9">
            <w:r>
              <w:t>HTML, CSS, JavaScript, Node.JS and the DOM.</w:t>
            </w:r>
          </w:p>
          <w:p w14:paraId="6CA4A900" w14:textId="77777777" w:rsidR="000C263A" w:rsidRDefault="000C263A" w:rsidP="00F61DF9"/>
          <w:p w14:paraId="2FBB1624" w14:textId="63ECA2E0" w:rsidR="000C263A" w:rsidRPr="00CF1A49" w:rsidRDefault="004778F4" w:rsidP="000C263A">
            <w:pPr>
              <w:pStyle w:val="Heading3"/>
              <w:contextualSpacing w:val="0"/>
              <w:outlineLvl w:val="2"/>
            </w:pPr>
            <w:r>
              <w:t>nov</w:t>
            </w:r>
            <w:r w:rsidR="000C263A" w:rsidRPr="00CF1A49">
              <w:t xml:space="preserve"> </w:t>
            </w:r>
            <w:r>
              <w:t>2022</w:t>
            </w:r>
            <w:r w:rsidR="000C263A" w:rsidRPr="00CF1A49">
              <w:t xml:space="preserve">– </w:t>
            </w:r>
            <w:r>
              <w:t>dec 2022</w:t>
            </w:r>
          </w:p>
          <w:p w14:paraId="374D2278" w14:textId="1CDD7BF8" w:rsidR="000C263A" w:rsidRPr="00CF1A49" w:rsidRDefault="00F9353F" w:rsidP="000C263A">
            <w:pPr>
              <w:pStyle w:val="Heading2"/>
              <w:contextualSpacing w:val="0"/>
              <w:outlineLvl w:val="1"/>
            </w:pPr>
            <w:r w:rsidRPr="006230E8">
              <w:rPr>
                <w:b w:val="0"/>
                <w:bCs/>
              </w:rPr>
              <w:t>Pathological phenomena for broilers</w:t>
            </w:r>
            <w:r w:rsidR="00607366">
              <w:rPr>
                <w:b w:val="0"/>
                <w:bCs/>
              </w:rPr>
              <w:t xml:space="preserve"> project</w:t>
            </w:r>
            <w:r w:rsidR="000C263A" w:rsidRPr="00CF1A49">
              <w:t xml:space="preserve">, </w:t>
            </w:r>
            <w:r w:rsidR="000C263A">
              <w:rPr>
                <w:rStyle w:val="SubtleReference"/>
              </w:rPr>
              <w:t>Aiot</w:t>
            </w:r>
          </w:p>
          <w:p w14:paraId="6C2EC265" w14:textId="46F64066" w:rsidR="000C263A" w:rsidRPr="006727CD" w:rsidRDefault="000C263A" w:rsidP="006727CD">
            <w:pPr>
              <w:rPr>
                <w:lang w:val="en-GB" w:bidi="ar-EG"/>
              </w:rPr>
            </w:pPr>
            <w:r>
              <w:t xml:space="preserve">I worked on the dataset </w:t>
            </w:r>
            <w:r w:rsidR="00456757">
              <w:t>to train a model to recognize sick broilers using deep learning and computer vision. The AI detects broilers and track them and differentiate</w:t>
            </w:r>
            <w:r w:rsidR="00EC12B1">
              <w:t>s</w:t>
            </w:r>
            <w:r w:rsidR="00456757">
              <w:t xml:space="preserve"> among sick and </w:t>
            </w:r>
            <w:r w:rsidR="00456757">
              <w:rPr>
                <w:lang w:val="en-GB" w:bidi="ar-EG"/>
              </w:rPr>
              <w:t>healthy broilers.</w:t>
            </w:r>
          </w:p>
        </w:tc>
      </w:tr>
    </w:tbl>
    <w:sdt>
      <w:sdtPr>
        <w:alias w:val="Education:"/>
        <w:tag w:val="Education:"/>
        <w:id w:val="-1908763273"/>
        <w:placeholder>
          <w:docPart w:val="58DC974CCFD04631BC02835D2C4AEECF"/>
        </w:placeholder>
        <w:temporary/>
        <w:showingPlcHdr/>
        <w15:appearance w15:val="hidden"/>
      </w:sdtPr>
      <w:sdtContent>
        <w:p w14:paraId="5227F42F" w14:textId="77777777" w:rsidR="00DA59AA" w:rsidRPr="00CF1A49" w:rsidRDefault="00DA59AA" w:rsidP="000922D9">
          <w:pPr>
            <w:pStyle w:val="Heading1"/>
            <w:spacing w:after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874F352" w14:textId="77777777" w:rsidTr="00C0600B">
        <w:tc>
          <w:tcPr>
            <w:tcW w:w="9290" w:type="dxa"/>
          </w:tcPr>
          <w:p w14:paraId="1EA280B6" w14:textId="12324625" w:rsidR="00C0600B" w:rsidRPr="00CF1A49" w:rsidRDefault="00C0600B" w:rsidP="001D0BF1">
            <w:pPr>
              <w:pStyle w:val="Heading3"/>
              <w:contextualSpacing w:val="0"/>
              <w:outlineLvl w:val="2"/>
            </w:pPr>
            <w:r>
              <w:t>4</w:t>
            </w:r>
            <w:r w:rsidRPr="00C0600B">
              <w:rPr>
                <w:vertAlign w:val="superscript"/>
              </w:rPr>
              <w:t>th</w:t>
            </w:r>
            <w:r>
              <w:t xml:space="preserve"> year, senior student</w:t>
            </w:r>
          </w:p>
          <w:p w14:paraId="72626390" w14:textId="2DAE9CCF" w:rsidR="001D0BF1" w:rsidRPr="00CF1A49" w:rsidRDefault="00C0600B" w:rsidP="001D0BF1">
            <w:pPr>
              <w:pStyle w:val="Heading2"/>
              <w:contextualSpacing w:val="0"/>
              <w:outlineLvl w:val="1"/>
            </w:pPr>
            <w:r>
              <w:t>Student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Higher institute of engineering and technology KFS</w:t>
            </w:r>
          </w:p>
          <w:p w14:paraId="43928E96" w14:textId="0913F744" w:rsidR="007538DC" w:rsidRPr="00CF1A49" w:rsidRDefault="00C0600B" w:rsidP="007538DC">
            <w:pPr>
              <w:contextualSpacing w:val="0"/>
            </w:pPr>
            <w:r>
              <w:t>I’m a student in the fourth year Computer and Control engineering department.</w:t>
            </w:r>
          </w:p>
        </w:tc>
      </w:tr>
    </w:tbl>
    <w:sdt>
      <w:sdtPr>
        <w:alias w:val="Skills:"/>
        <w:tag w:val="Skills:"/>
        <w:id w:val="-1392877668"/>
        <w:placeholder>
          <w:docPart w:val="8B4BFF04F9DF4354AEE5FA2DED29E108"/>
        </w:placeholder>
        <w:temporary/>
        <w:showingPlcHdr/>
        <w15:appearance w15:val="hidden"/>
      </w:sdtPr>
      <w:sdtContent>
        <w:p w14:paraId="3864AE78" w14:textId="77777777" w:rsidR="00486277" w:rsidRPr="00CF1A49" w:rsidRDefault="00486277" w:rsidP="000922D9">
          <w:pPr>
            <w:pStyle w:val="Heading1"/>
            <w:spacing w:after="0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B28BE69" w14:textId="77777777" w:rsidTr="00CF1A49">
        <w:tc>
          <w:tcPr>
            <w:tcW w:w="4675" w:type="dxa"/>
          </w:tcPr>
          <w:p w14:paraId="68AF528F" w14:textId="1EA14268" w:rsidR="001F4E6D" w:rsidRDefault="00050513" w:rsidP="00050513">
            <w:pPr>
              <w:pStyle w:val="ListBullet"/>
              <w:contextualSpacing w:val="0"/>
            </w:pPr>
            <w:r>
              <w:t>HTML, CSS, JavaScript</w:t>
            </w:r>
            <w:r w:rsidR="000922D9">
              <w:t>, node.js</w:t>
            </w:r>
          </w:p>
          <w:p w14:paraId="4ED9A1E6" w14:textId="77777777" w:rsidR="00050513" w:rsidRDefault="00050513" w:rsidP="006727CD">
            <w:pPr>
              <w:pStyle w:val="ListBullet"/>
              <w:contextualSpacing w:val="0"/>
            </w:pPr>
            <w:r>
              <w:t>Version Control (Git, GitHub)</w:t>
            </w:r>
          </w:p>
          <w:p w14:paraId="55B44ADF" w14:textId="77777777" w:rsidR="000922D9" w:rsidRDefault="000922D9" w:rsidP="006727CD">
            <w:pPr>
              <w:pStyle w:val="ListBullet"/>
              <w:contextualSpacing w:val="0"/>
            </w:pPr>
            <w:r>
              <w:t>Windows and basic knowledge with Linux terminal</w:t>
            </w:r>
          </w:p>
          <w:p w14:paraId="76B66FE4" w14:textId="6E880FD2" w:rsidR="00AB2313" w:rsidRPr="006E1507" w:rsidRDefault="00AB2313" w:rsidP="006727CD">
            <w:pPr>
              <w:pStyle w:val="ListBullet"/>
              <w:contextualSpacing w:val="0"/>
            </w:pPr>
            <w:r>
              <w:t>RISC-V computer architecture basics</w:t>
            </w:r>
          </w:p>
        </w:tc>
        <w:tc>
          <w:tcPr>
            <w:tcW w:w="4675" w:type="dxa"/>
            <w:tcMar>
              <w:left w:w="360" w:type="dxa"/>
            </w:tcMar>
          </w:tcPr>
          <w:p w14:paraId="35EB6DC2" w14:textId="74D3CD5E" w:rsidR="001E3120" w:rsidRDefault="00050513" w:rsidP="000922D9">
            <w:pPr>
              <w:pStyle w:val="ListBullet"/>
              <w:ind w:left="1339" w:hanging="425"/>
              <w:contextualSpacing w:val="0"/>
            </w:pPr>
            <w:r>
              <w:t>Programming (C++, C#)</w:t>
            </w:r>
            <w:r w:rsidR="000922D9">
              <w:t>,</w:t>
            </w:r>
            <w:r w:rsidR="00AB2313">
              <w:t xml:space="preserve"> </w:t>
            </w:r>
            <w:r w:rsidR="000922D9">
              <w:t>basics of OOP and basics data structures</w:t>
            </w:r>
          </w:p>
          <w:p w14:paraId="02AC5938" w14:textId="3EFFBBC2" w:rsidR="00050513" w:rsidRDefault="000922D9" w:rsidP="000922D9">
            <w:pPr>
              <w:pStyle w:val="ListBullet"/>
              <w:ind w:left="1339" w:hanging="425"/>
              <w:contextualSpacing w:val="0"/>
            </w:pPr>
            <w:r>
              <w:t>Basic networking</w:t>
            </w:r>
          </w:p>
          <w:p w14:paraId="73D2CFA0" w14:textId="684FD544" w:rsidR="000922D9" w:rsidRDefault="000922D9" w:rsidP="000922D9">
            <w:pPr>
              <w:pStyle w:val="ListBullet"/>
              <w:ind w:left="1339" w:hanging="425"/>
              <w:contextualSpacing w:val="0"/>
            </w:pPr>
            <w:r>
              <w:t>Basics of SQL server</w:t>
            </w:r>
          </w:p>
          <w:p w14:paraId="01D45E0D" w14:textId="3D7312FD" w:rsidR="000922D9" w:rsidRPr="006E1507" w:rsidRDefault="000922D9" w:rsidP="000922D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B13ECCD0F6EA4C80B5D34D5056FB728F"/>
        </w:placeholder>
        <w:temporary/>
        <w:showingPlcHdr/>
        <w15:appearance w15:val="hidden"/>
      </w:sdtPr>
      <w:sdtContent>
        <w:p w14:paraId="751DA9FF" w14:textId="77777777" w:rsidR="00AD782D" w:rsidRPr="00CF1A49" w:rsidRDefault="0062312F" w:rsidP="000922D9">
          <w:pPr>
            <w:pStyle w:val="Heading1"/>
            <w:spacing w:after="0"/>
          </w:pPr>
          <w:r w:rsidRPr="00CF1A49">
            <w:t>Activities</w:t>
          </w:r>
        </w:p>
      </w:sdtContent>
    </w:sdt>
    <w:p w14:paraId="23A682AF" w14:textId="7486530E" w:rsidR="001B2410" w:rsidRDefault="001B2410" w:rsidP="001B2410">
      <w:pPr>
        <w:pStyle w:val="ListBullet"/>
      </w:pPr>
      <w:r>
        <w:t>I’m passionate about programming, especially lower</w:t>
      </w:r>
      <w:r w:rsidR="000922D9">
        <w:t>-</w:t>
      </w:r>
      <w:r>
        <w:t>leve</w:t>
      </w:r>
      <w:r w:rsidR="000922D9">
        <w:t>l</w:t>
      </w:r>
      <w:r>
        <w:t xml:space="preserve"> programming</w:t>
      </w:r>
      <w:r w:rsidR="000922D9">
        <w:t xml:space="preserve"> and security</w:t>
      </w:r>
      <w:r>
        <w:t>, self-studying, self</w:t>
      </w:r>
      <w:r w:rsidR="000922D9">
        <w:t>-</w:t>
      </w:r>
      <w:r>
        <w:t>development and learning new things.</w:t>
      </w:r>
    </w:p>
    <w:p w14:paraId="25754FE3" w14:textId="77F4CEC5" w:rsidR="006727CD" w:rsidRDefault="001B2410" w:rsidP="006727CD">
      <w:pPr>
        <w:pStyle w:val="ListBullet"/>
      </w:pPr>
      <w:r>
        <w:t>Volunteer at Momenta Team and</w:t>
      </w:r>
      <w:r w:rsidR="006727CD">
        <w:t xml:space="preserve"> at Coursera Translation team (15,000 words)</w:t>
      </w:r>
    </w:p>
    <w:p w14:paraId="27C16229" w14:textId="1B624890" w:rsidR="006727CD" w:rsidRDefault="001B2410" w:rsidP="006727CD">
      <w:pPr>
        <w:pStyle w:val="ListBullet"/>
      </w:pPr>
      <w:r>
        <w:t xml:space="preserve">Advanced English, </w:t>
      </w:r>
      <w:r w:rsidR="006727CD">
        <w:t>A1 Russian and A1 German</w:t>
      </w:r>
      <w:r>
        <w:t xml:space="preserve"> Languages</w:t>
      </w:r>
    </w:p>
    <w:p w14:paraId="688DD469" w14:textId="7F97710E" w:rsidR="001B2410" w:rsidRPr="006E1507" w:rsidRDefault="001B2410" w:rsidP="001B2410">
      <w:pPr>
        <w:pStyle w:val="ListBullet"/>
      </w:pPr>
      <w:r>
        <w:t>I’m also passionate about Gymnastics especially lifting weights.</w:t>
      </w:r>
    </w:p>
    <w:sectPr w:rsidR="001B2410" w:rsidRPr="006E1507" w:rsidSect="00A20CAB">
      <w:footerReference w:type="default" r:id="rId8"/>
      <w:headerReference w:type="first" r:id="rId9"/>
      <w:pgSz w:w="12240" w:h="15840" w:code="1"/>
      <w:pgMar w:top="142" w:right="1440" w:bottom="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7AFA" w14:textId="77777777" w:rsidR="00D94C5F" w:rsidRDefault="00D94C5F" w:rsidP="0068194B">
      <w:r>
        <w:separator/>
      </w:r>
    </w:p>
    <w:p w14:paraId="46CAB46B" w14:textId="77777777" w:rsidR="00D94C5F" w:rsidRDefault="00D94C5F"/>
    <w:p w14:paraId="6978406A" w14:textId="77777777" w:rsidR="00D94C5F" w:rsidRDefault="00D94C5F"/>
  </w:endnote>
  <w:endnote w:type="continuationSeparator" w:id="0">
    <w:p w14:paraId="1227B0F6" w14:textId="77777777" w:rsidR="00D94C5F" w:rsidRDefault="00D94C5F" w:rsidP="0068194B">
      <w:r>
        <w:continuationSeparator/>
      </w:r>
    </w:p>
    <w:p w14:paraId="17BC7C20" w14:textId="77777777" w:rsidR="00D94C5F" w:rsidRDefault="00D94C5F"/>
    <w:p w14:paraId="34F2984A" w14:textId="77777777" w:rsidR="00D94C5F" w:rsidRDefault="00D94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12C9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0F92" w14:textId="77777777" w:rsidR="00D94C5F" w:rsidRDefault="00D94C5F" w:rsidP="0068194B">
      <w:r>
        <w:separator/>
      </w:r>
    </w:p>
    <w:p w14:paraId="0B111D19" w14:textId="77777777" w:rsidR="00D94C5F" w:rsidRDefault="00D94C5F"/>
    <w:p w14:paraId="2A95FF61" w14:textId="77777777" w:rsidR="00D94C5F" w:rsidRDefault="00D94C5F"/>
  </w:footnote>
  <w:footnote w:type="continuationSeparator" w:id="0">
    <w:p w14:paraId="7307BB92" w14:textId="77777777" w:rsidR="00D94C5F" w:rsidRDefault="00D94C5F" w:rsidP="0068194B">
      <w:r>
        <w:continuationSeparator/>
      </w:r>
    </w:p>
    <w:p w14:paraId="0AB3D7BD" w14:textId="77777777" w:rsidR="00D94C5F" w:rsidRDefault="00D94C5F"/>
    <w:p w14:paraId="30681F57" w14:textId="77777777" w:rsidR="00D94C5F" w:rsidRDefault="00D94C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8E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0BC653" wp14:editId="7EC433B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EFE70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33557536">
    <w:abstractNumId w:val="9"/>
  </w:num>
  <w:num w:numId="2" w16cid:durableId="1393312405">
    <w:abstractNumId w:val="8"/>
  </w:num>
  <w:num w:numId="3" w16cid:durableId="389766375">
    <w:abstractNumId w:val="7"/>
  </w:num>
  <w:num w:numId="4" w16cid:durableId="1728718202">
    <w:abstractNumId w:val="6"/>
  </w:num>
  <w:num w:numId="5" w16cid:durableId="1166481996">
    <w:abstractNumId w:val="10"/>
  </w:num>
  <w:num w:numId="6" w16cid:durableId="93521276">
    <w:abstractNumId w:val="3"/>
  </w:num>
  <w:num w:numId="7" w16cid:durableId="620259146">
    <w:abstractNumId w:val="11"/>
  </w:num>
  <w:num w:numId="8" w16cid:durableId="580798675">
    <w:abstractNumId w:val="2"/>
  </w:num>
  <w:num w:numId="9" w16cid:durableId="245116787">
    <w:abstractNumId w:val="12"/>
  </w:num>
  <w:num w:numId="10" w16cid:durableId="1039017708">
    <w:abstractNumId w:val="5"/>
  </w:num>
  <w:num w:numId="11" w16cid:durableId="422069503">
    <w:abstractNumId w:val="4"/>
  </w:num>
  <w:num w:numId="12" w16cid:durableId="126287910">
    <w:abstractNumId w:val="1"/>
  </w:num>
  <w:num w:numId="13" w16cid:durableId="118582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4"/>
    <w:rsid w:val="000001EF"/>
    <w:rsid w:val="00007322"/>
    <w:rsid w:val="00007728"/>
    <w:rsid w:val="00017F5C"/>
    <w:rsid w:val="00022EB2"/>
    <w:rsid w:val="00024584"/>
    <w:rsid w:val="00024730"/>
    <w:rsid w:val="00050513"/>
    <w:rsid w:val="00055E95"/>
    <w:rsid w:val="0007021F"/>
    <w:rsid w:val="000922D9"/>
    <w:rsid w:val="000A5BA9"/>
    <w:rsid w:val="000A7A03"/>
    <w:rsid w:val="000B2BA5"/>
    <w:rsid w:val="000C263A"/>
    <w:rsid w:val="000E260F"/>
    <w:rsid w:val="000F2F8C"/>
    <w:rsid w:val="0010006E"/>
    <w:rsid w:val="001045A8"/>
    <w:rsid w:val="00114A91"/>
    <w:rsid w:val="0012612C"/>
    <w:rsid w:val="001427E1"/>
    <w:rsid w:val="00163668"/>
    <w:rsid w:val="00171566"/>
    <w:rsid w:val="00174676"/>
    <w:rsid w:val="001755A8"/>
    <w:rsid w:val="00184014"/>
    <w:rsid w:val="00192008"/>
    <w:rsid w:val="001B241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DFB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757"/>
    <w:rsid w:val="004726BC"/>
    <w:rsid w:val="00474105"/>
    <w:rsid w:val="004778F4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366"/>
    <w:rsid w:val="006230E8"/>
    <w:rsid w:val="0062312F"/>
    <w:rsid w:val="00625F2C"/>
    <w:rsid w:val="006618E9"/>
    <w:rsid w:val="006727CD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140D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DB5"/>
    <w:rsid w:val="0098506E"/>
    <w:rsid w:val="009A44CE"/>
    <w:rsid w:val="009C4DFC"/>
    <w:rsid w:val="009D44F8"/>
    <w:rsid w:val="009E3160"/>
    <w:rsid w:val="009E33CF"/>
    <w:rsid w:val="009F220C"/>
    <w:rsid w:val="009F3B05"/>
    <w:rsid w:val="009F4931"/>
    <w:rsid w:val="00A14534"/>
    <w:rsid w:val="00A16DAA"/>
    <w:rsid w:val="00A20CAB"/>
    <w:rsid w:val="00A22332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2313"/>
    <w:rsid w:val="00AB32F8"/>
    <w:rsid w:val="00AB610B"/>
    <w:rsid w:val="00AC2CDB"/>
    <w:rsid w:val="00AD360E"/>
    <w:rsid w:val="00AD40FB"/>
    <w:rsid w:val="00AD782D"/>
    <w:rsid w:val="00AE7650"/>
    <w:rsid w:val="00B10EBE"/>
    <w:rsid w:val="00B236F1"/>
    <w:rsid w:val="00B37E7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600B"/>
    <w:rsid w:val="00C30D04"/>
    <w:rsid w:val="00C47FA6"/>
    <w:rsid w:val="00C57FC6"/>
    <w:rsid w:val="00C66A7D"/>
    <w:rsid w:val="00C779DA"/>
    <w:rsid w:val="00C814F7"/>
    <w:rsid w:val="00C83FAC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4C5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2B1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53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F75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t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3EA67C60AE4E7AB09844B4336DA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FFCF-E6F3-425F-B231-BF0956173F47}"/>
      </w:docPartPr>
      <w:docPartBody>
        <w:p w:rsidR="003D012A" w:rsidRDefault="00000000">
          <w:pPr>
            <w:pStyle w:val="D73EA67C60AE4E7AB09844B4336DA21C"/>
          </w:pPr>
          <w:r w:rsidRPr="00CF1A49">
            <w:t>·</w:t>
          </w:r>
        </w:p>
      </w:docPartBody>
    </w:docPart>
    <w:docPart>
      <w:docPartPr>
        <w:name w:val="406F37891A714246B26FBEABC33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05BE-C257-457E-9883-39680F18D294}"/>
      </w:docPartPr>
      <w:docPartBody>
        <w:p w:rsidR="003D012A" w:rsidRDefault="00000000">
          <w:pPr>
            <w:pStyle w:val="406F37891A714246B26FBEABC338D709"/>
          </w:pPr>
          <w:r w:rsidRPr="00CF1A49">
            <w:t>·</w:t>
          </w:r>
        </w:p>
      </w:docPartBody>
    </w:docPart>
    <w:docPart>
      <w:docPartPr>
        <w:name w:val="4CAF06C4DF8147AABB0B99442B8F6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8C589-9611-49F7-B164-366B54157689}"/>
      </w:docPartPr>
      <w:docPartBody>
        <w:p w:rsidR="003D012A" w:rsidRDefault="00000000">
          <w:pPr>
            <w:pStyle w:val="4CAF06C4DF8147AABB0B99442B8F609C"/>
          </w:pPr>
          <w:r w:rsidRPr="00CF1A49">
            <w:t>·</w:t>
          </w:r>
        </w:p>
      </w:docPartBody>
    </w:docPart>
    <w:docPart>
      <w:docPartPr>
        <w:name w:val="5BD4F60F4726417B925916C0A5118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37CBE-81F8-4BB1-9537-F1F407BE9C3D}"/>
      </w:docPartPr>
      <w:docPartBody>
        <w:p w:rsidR="003D012A" w:rsidRDefault="00000000">
          <w:pPr>
            <w:pStyle w:val="5BD4F60F4726417B925916C0A51188EF"/>
          </w:pPr>
          <w:r w:rsidRPr="00CF1A49">
            <w:t>Experience</w:t>
          </w:r>
        </w:p>
      </w:docPartBody>
    </w:docPart>
    <w:docPart>
      <w:docPartPr>
        <w:name w:val="58DC974CCFD04631BC02835D2C4AE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4D49-E2D4-47B5-9B01-8E0D651CACAE}"/>
      </w:docPartPr>
      <w:docPartBody>
        <w:p w:rsidR="003D012A" w:rsidRDefault="00000000">
          <w:pPr>
            <w:pStyle w:val="58DC974CCFD04631BC02835D2C4AEECF"/>
          </w:pPr>
          <w:r w:rsidRPr="00CF1A49">
            <w:t>Education</w:t>
          </w:r>
        </w:p>
      </w:docPartBody>
    </w:docPart>
    <w:docPart>
      <w:docPartPr>
        <w:name w:val="8B4BFF04F9DF4354AEE5FA2DED29E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61E9C-2925-4EEB-8AB7-CB93E6AADD4F}"/>
      </w:docPartPr>
      <w:docPartBody>
        <w:p w:rsidR="003D012A" w:rsidRDefault="00000000">
          <w:pPr>
            <w:pStyle w:val="8B4BFF04F9DF4354AEE5FA2DED29E108"/>
          </w:pPr>
          <w:r w:rsidRPr="00CF1A49">
            <w:t>Skills</w:t>
          </w:r>
        </w:p>
      </w:docPartBody>
    </w:docPart>
    <w:docPart>
      <w:docPartPr>
        <w:name w:val="B13ECCD0F6EA4C80B5D34D5056FB7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A431C-A465-40C8-AC34-8096D1D2951D}"/>
      </w:docPartPr>
      <w:docPartBody>
        <w:p w:rsidR="003D012A" w:rsidRDefault="00000000">
          <w:pPr>
            <w:pStyle w:val="B13ECCD0F6EA4C80B5D34D5056FB728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36"/>
    <w:rsid w:val="003D012A"/>
    <w:rsid w:val="005F6CB0"/>
    <w:rsid w:val="00817236"/>
    <w:rsid w:val="00B711F3"/>
    <w:rsid w:val="00C813C4"/>
    <w:rsid w:val="00D1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73EA67C60AE4E7AB09844B4336DA21C">
    <w:name w:val="D73EA67C60AE4E7AB09844B4336DA21C"/>
  </w:style>
  <w:style w:type="paragraph" w:customStyle="1" w:styleId="406F37891A714246B26FBEABC338D709">
    <w:name w:val="406F37891A714246B26FBEABC338D709"/>
  </w:style>
  <w:style w:type="paragraph" w:customStyle="1" w:styleId="4CAF06C4DF8147AABB0B99442B8F609C">
    <w:name w:val="4CAF06C4DF8147AABB0B99442B8F609C"/>
  </w:style>
  <w:style w:type="paragraph" w:customStyle="1" w:styleId="5BD4F60F4726417B925916C0A51188EF">
    <w:name w:val="5BD4F60F4726417B925916C0A51188E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DC974CCFD04631BC02835D2C4AEECF">
    <w:name w:val="58DC974CCFD04631BC02835D2C4AEECF"/>
  </w:style>
  <w:style w:type="paragraph" w:customStyle="1" w:styleId="8B4BFF04F9DF4354AEE5FA2DED29E108">
    <w:name w:val="8B4BFF04F9DF4354AEE5FA2DED29E108"/>
  </w:style>
  <w:style w:type="paragraph" w:customStyle="1" w:styleId="B13ECCD0F6EA4C80B5D34D5056FB728F">
    <w:name w:val="B13ECCD0F6EA4C80B5D34D5056FB7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E5B1-0815-4D4A-948A-5A837513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2022-12-16T18:08:00Z</dcterms:created>
  <dcterms:modified xsi:type="dcterms:W3CDTF">2022-12-16T20:01:00Z</dcterms:modified>
  <cp:category/>
</cp:coreProperties>
</file>